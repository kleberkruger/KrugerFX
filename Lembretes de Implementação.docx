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3E9EA" w14:textId="77777777" w:rsidR="002A7E7F" w:rsidRDefault="002A7E7F" w:rsidP="002A7E7F">
      <w:pPr>
        <w:pStyle w:val="Ttulo"/>
        <w:rPr>
          <w:lang w:val="en-US"/>
        </w:rPr>
      </w:pPr>
      <w:r>
        <w:t xml:space="preserve">KrugerFX </w:t>
      </w:r>
      <w:r w:rsidRPr="002A7E7F">
        <w:rPr>
          <w:lang w:val="en-US"/>
        </w:rPr>
        <w:t>Library</w:t>
      </w:r>
      <w:r>
        <w:rPr>
          <w:lang w:val="en-US"/>
        </w:rPr>
        <w:t xml:space="preserve"> </w:t>
      </w:r>
    </w:p>
    <w:p w14:paraId="1BF19CD0" w14:textId="77777777" w:rsidR="002A7E7F" w:rsidRPr="002A7E7F" w:rsidRDefault="002A7E7F" w:rsidP="002A7E7F">
      <w:pPr>
        <w:pStyle w:val="Ttulo"/>
        <w:rPr>
          <w:rStyle w:val="SubttuloChar"/>
          <w:lang w:val="pt-BR"/>
        </w:rPr>
      </w:pPr>
      <w:r>
        <w:rPr>
          <w:rStyle w:val="SubttuloChar"/>
          <w:lang w:val="pt-BR"/>
        </w:rPr>
        <w:t>Lembretes</w:t>
      </w:r>
      <w:r w:rsidRPr="002A7E7F">
        <w:rPr>
          <w:rStyle w:val="SubttuloChar"/>
          <w:lang w:val="pt-BR"/>
        </w:rPr>
        <w:t xml:space="preserve"> de Implementação</w:t>
      </w:r>
    </w:p>
    <w:p w14:paraId="1F199322" w14:textId="13013FA6" w:rsidR="002A7E7F" w:rsidRDefault="00CA23C1" w:rsidP="002A7E7F">
      <w:pPr>
        <w:pStyle w:val="Ttulo1"/>
      </w:pPr>
      <w:r>
        <w:t>ShadedScene</w:t>
      </w:r>
    </w:p>
    <w:p w14:paraId="332E4257" w14:textId="2386D9BE" w:rsidR="002A7E7F" w:rsidRDefault="00CA23C1" w:rsidP="00CA23C1">
      <w:pPr>
        <w:pStyle w:val="Commarcadores"/>
        <w:jc w:val="both"/>
      </w:pPr>
      <w:r>
        <w:rPr>
          <w:lang w:bidi="pt-BR"/>
        </w:rPr>
        <w:t>Herdada da classe Scene, esta consiste em uma nova Scene sombreada que será usada dentro de um Stage não-decorado (ou transparente), que ao receber o foco, mostra uma sombra escura em volta de sua borda, e ao perder, retira ou esclarece a sombra.</w:t>
      </w:r>
    </w:p>
    <w:p w14:paraId="50F9E8EB" w14:textId="1CE5C9B9" w:rsidR="00677341" w:rsidRDefault="00677341" w:rsidP="00CA23C1">
      <w:pPr>
        <w:pStyle w:val="Commarcadores"/>
        <w:jc w:val="both"/>
      </w:pPr>
      <w:r>
        <w:rPr>
          <w:lang w:bidi="pt-BR"/>
        </w:rPr>
        <w:t>Este componente é composto por 3 children: shadow, background</w:t>
      </w:r>
      <w:r w:rsidR="007F6B58">
        <w:rPr>
          <w:lang w:bidi="pt-BR"/>
        </w:rPr>
        <w:t xml:space="preserve"> e root:</w:t>
      </w:r>
    </w:p>
    <w:p w14:paraId="6EFCEB8B" w14:textId="0FAC626D" w:rsidR="007F6B58" w:rsidRDefault="007F6B58" w:rsidP="007F6B58">
      <w:pPr>
        <w:pStyle w:val="Commarcadores"/>
        <w:numPr>
          <w:ilvl w:val="1"/>
          <w:numId w:val="3"/>
        </w:numPr>
        <w:jc w:val="both"/>
      </w:pPr>
      <w:r>
        <w:t>Shadow: retângulo que renderiza a sombra por detrás da Scene;</w:t>
      </w:r>
    </w:p>
    <w:p w14:paraId="6CDBA4E5" w14:textId="7DDA256F" w:rsidR="007F6B58" w:rsidRDefault="007F6B58" w:rsidP="007F6B58">
      <w:pPr>
        <w:pStyle w:val="Commarcadores"/>
        <w:numPr>
          <w:ilvl w:val="1"/>
          <w:numId w:val="3"/>
        </w:numPr>
        <w:jc w:val="both"/>
      </w:pPr>
      <w:r>
        <w:t>Background: region que corresponde ao background da Scene;</w:t>
      </w:r>
    </w:p>
    <w:p w14:paraId="52577E99" w14:textId="6A1BFC45" w:rsidR="00A033B1" w:rsidRPr="002A7E7F" w:rsidRDefault="00A033B1" w:rsidP="007F6B58">
      <w:pPr>
        <w:pStyle w:val="Commarcadores"/>
        <w:numPr>
          <w:ilvl w:val="1"/>
          <w:numId w:val="3"/>
        </w:numPr>
        <w:jc w:val="both"/>
      </w:pPr>
      <w:r>
        <w:t xml:space="preserve">Root: </w:t>
      </w:r>
      <w:r w:rsidR="009D75E4">
        <w:t>Parent raíz.</w:t>
      </w:r>
      <w:bookmarkStart w:id="0" w:name="_GoBack"/>
      <w:bookmarkEnd w:id="0"/>
    </w:p>
    <w:sectPr w:rsidR="00A033B1" w:rsidRPr="002A7E7F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5AD89D" w14:textId="77777777" w:rsidR="00D02B98" w:rsidRDefault="00D02B98">
      <w:r>
        <w:rPr>
          <w:lang w:bidi="pt-BR"/>
        </w:rPr>
        <w:separator/>
      </w:r>
    </w:p>
    <w:p w14:paraId="1E34C4DF" w14:textId="77777777" w:rsidR="00D02B98" w:rsidRDefault="00D02B98"/>
  </w:endnote>
  <w:endnote w:type="continuationSeparator" w:id="0">
    <w:p w14:paraId="3D1FC3F1" w14:textId="77777777" w:rsidR="00D02B98" w:rsidRDefault="00D02B98">
      <w:r>
        <w:rPr>
          <w:lang w:bidi="pt-BR"/>
        </w:rPr>
        <w:continuationSeparator/>
      </w:r>
    </w:p>
    <w:p w14:paraId="06ACD1D7" w14:textId="77777777" w:rsidR="00D02B98" w:rsidRDefault="00D02B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0E8C68" w14:textId="77777777" w:rsidR="005F2A46" w:rsidRDefault="00B304F8">
        <w:pPr>
          <w:pStyle w:val="Rodap"/>
        </w:pPr>
        <w:r>
          <w:rPr>
            <w:lang w:bidi="pt-BR"/>
          </w:rPr>
          <w:fldChar w:fldCharType="begin"/>
        </w:r>
        <w:r>
          <w:rPr>
            <w:lang w:bidi="pt-BR"/>
          </w:rPr>
          <w:instrText xml:space="preserve"> PAGE   \* MERGEFORMAT </w:instrText>
        </w:r>
        <w:r>
          <w:rPr>
            <w:lang w:bidi="pt-BR"/>
          </w:rPr>
          <w:fldChar w:fldCharType="separate"/>
        </w:r>
        <w:r>
          <w:rPr>
            <w:noProof/>
            <w:lang w:bidi="pt-BR"/>
          </w:rPr>
          <w:t>2</w:t>
        </w:r>
        <w:r>
          <w:rPr>
            <w:noProof/>
            <w:lang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E74967" w14:textId="77777777" w:rsidR="00D02B98" w:rsidRDefault="00D02B98">
      <w:r>
        <w:rPr>
          <w:lang w:bidi="pt-BR"/>
        </w:rPr>
        <w:separator/>
      </w:r>
    </w:p>
    <w:p w14:paraId="4BF7AB6A" w14:textId="77777777" w:rsidR="00D02B98" w:rsidRDefault="00D02B98"/>
  </w:footnote>
  <w:footnote w:type="continuationSeparator" w:id="0">
    <w:p w14:paraId="4E03E189" w14:textId="77777777" w:rsidR="00D02B98" w:rsidRDefault="00D02B98">
      <w:r>
        <w:rPr>
          <w:lang w:bidi="pt-BR"/>
        </w:rPr>
        <w:continuationSeparator/>
      </w:r>
    </w:p>
    <w:p w14:paraId="05F0249B" w14:textId="77777777" w:rsidR="00D02B98" w:rsidRDefault="00D02B9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Commarcador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Numerada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pt-PT" w:vendorID="64" w:dllVersion="131078" w:nlCheck="1" w:checkStyle="0"/>
  <w:activeWritingStyle w:appName="MSWord" w:lang="pt-BR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E7F"/>
    <w:rsid w:val="002A7E7F"/>
    <w:rsid w:val="005F2A46"/>
    <w:rsid w:val="00677341"/>
    <w:rsid w:val="00691E77"/>
    <w:rsid w:val="006C5422"/>
    <w:rsid w:val="007F6B58"/>
    <w:rsid w:val="009D75E4"/>
    <w:rsid w:val="00A033B1"/>
    <w:rsid w:val="00B304F8"/>
    <w:rsid w:val="00CA23C1"/>
    <w:rsid w:val="00D0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BE64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pt-PT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E7F"/>
  </w:style>
  <w:style w:type="paragraph" w:styleId="Ttulo1">
    <w:name w:val="heading 1"/>
    <w:basedOn w:val="Normal"/>
    <w:next w:val="Normal"/>
    <w:link w:val="Ttulo1Char"/>
    <w:uiPriority w:val="9"/>
    <w:qFormat/>
    <w:rsid w:val="002A7E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A7E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7E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7E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7E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7E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7E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7E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7E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"/>
    <w:qFormat/>
    <w:pPr>
      <w:numPr>
        <w:numId w:val="3"/>
      </w:numPr>
    </w:pPr>
  </w:style>
  <w:style w:type="character" w:customStyle="1" w:styleId="Ttulo1Char">
    <w:name w:val="Título 1 Char"/>
    <w:basedOn w:val="Fontepargpadro"/>
    <w:link w:val="Ttulo1"/>
    <w:uiPriority w:val="9"/>
    <w:rsid w:val="002A7E7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umerada">
    <w:name w:val="List Number"/>
    <w:basedOn w:val="Normal"/>
    <w:uiPriority w:val="9"/>
    <w:pPr>
      <w:numPr>
        <w:numId w:val="4"/>
      </w:numPr>
    </w:p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2A7E7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A7E7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7E7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A7E7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RefernciaIntensa">
    <w:name w:val="Intense Reference"/>
    <w:basedOn w:val="Fontepargpadro"/>
    <w:uiPriority w:val="32"/>
    <w:qFormat/>
    <w:rsid w:val="002A7E7F"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2A7E7F"/>
    <w:rPr>
      <w:b/>
      <w:bCs/>
      <w:smallCaps/>
      <w:spacing w:val="5"/>
    </w:rPr>
  </w:style>
  <w:style w:type="character" w:customStyle="1" w:styleId="Ttulo2Char">
    <w:name w:val="Título 2 Char"/>
    <w:basedOn w:val="Fontepargpadro"/>
    <w:link w:val="Ttulo2"/>
    <w:uiPriority w:val="9"/>
    <w:rsid w:val="002A7E7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7E7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A7E7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7E7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7E7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7E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7E7F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7E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2A7E7F"/>
    <w:rPr>
      <w:i/>
      <w:iCs/>
      <w:color w:val="808080" w:themeColor="text1" w:themeTint="7F"/>
    </w:rPr>
  </w:style>
  <w:style w:type="character" w:styleId="nfase">
    <w:name w:val="Emphasis"/>
    <w:basedOn w:val="Fontepargpadro"/>
    <w:uiPriority w:val="20"/>
    <w:qFormat/>
    <w:rsid w:val="002A7E7F"/>
    <w:rPr>
      <w:i/>
      <w:iCs/>
    </w:rPr>
  </w:style>
  <w:style w:type="character" w:styleId="nfaseIntensa">
    <w:name w:val="Intense Emphasis"/>
    <w:basedOn w:val="Fontepargpadro"/>
    <w:uiPriority w:val="21"/>
    <w:qFormat/>
    <w:rsid w:val="002A7E7F"/>
    <w:rPr>
      <w:b/>
      <w:bCs/>
      <w:i/>
      <w:iCs/>
      <w:color w:val="5B9BD5" w:themeColor="accent1"/>
    </w:rPr>
  </w:style>
  <w:style w:type="character" w:styleId="Forte">
    <w:name w:val="Strong"/>
    <w:basedOn w:val="Fontepargpadro"/>
    <w:uiPriority w:val="22"/>
    <w:qFormat/>
    <w:rsid w:val="002A7E7F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2A7E7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2A7E7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7E7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7E7F"/>
    <w:rPr>
      <w:b/>
      <w:bCs/>
      <w:i/>
      <w:iCs/>
      <w:color w:val="5B9BD5" w:themeColor="accent1"/>
    </w:rPr>
  </w:style>
  <w:style w:type="character" w:styleId="RefernciaSutil">
    <w:name w:val="Subtle Reference"/>
    <w:basedOn w:val="Fontepargpadro"/>
    <w:uiPriority w:val="31"/>
    <w:qFormat/>
    <w:rsid w:val="002A7E7F"/>
    <w:rPr>
      <w:smallCaps/>
      <w:color w:val="ED7D31" w:themeColor="accent2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A7E7F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A7E7F"/>
    <w:pPr>
      <w:outlineLvl w:val="9"/>
    </w:pPr>
  </w:style>
  <w:style w:type="character" w:styleId="Hi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SemEspaamento">
    <w:name w:val="No Spacing"/>
    <w:link w:val="SemEspaamentoChar"/>
    <w:uiPriority w:val="1"/>
    <w:qFormat/>
    <w:rsid w:val="002A7E7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2A7E7F"/>
    <w:pPr>
      <w:ind w:left="720"/>
      <w:contextualSpacing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A7E7F"/>
  </w:style>
  <w:style w:type="paragraph" w:customStyle="1" w:styleId="PersonalName">
    <w:name w:val="Personal Name"/>
    <w:basedOn w:val="Ttulo"/>
    <w:rsid w:val="002A7E7F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kleberkruger/Library/Containers/com.microsoft.Word/Data/Library/Caches/TM10002086/Fazer%20anotac&#807;o&#771;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Fazer anotações.dotx</Template>
  <TotalTime>49</TotalTime>
  <Pages>1</Pages>
  <Words>80</Words>
  <Characters>434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4</cp:revision>
  <dcterms:created xsi:type="dcterms:W3CDTF">2015-07-25T04:44:00Z</dcterms:created>
  <dcterms:modified xsi:type="dcterms:W3CDTF">2015-07-27T17:20:00Z</dcterms:modified>
</cp:coreProperties>
</file>